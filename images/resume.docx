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AD0DDD" w:rsidTr="005E09DE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:rsidR="00AD0DDD" w:rsidRDefault="00473AB9" w:rsidP="00DF1CB4">
            <w:pPr>
              <w:pStyle w:val="Heading1"/>
            </w:pPr>
            <w:r>
              <w:t>Bhadragiri vineetha</w:t>
            </w:r>
          </w:p>
          <w:p w:rsidR="00AD0DDD" w:rsidRPr="00AD0DDD" w:rsidRDefault="00473AB9" w:rsidP="00473AB9">
            <w:pPr>
              <w:pStyle w:val="Heading2"/>
            </w:pPr>
            <w:r>
              <w:t>Fronted Developer</w:t>
            </w:r>
          </w:p>
        </w:tc>
      </w:tr>
      <w:tr w:rsidR="00AD0DDD" w:rsidTr="005E09DE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:rsidR="00AD0DDD" w:rsidRDefault="00AD0DDD" w:rsidP="00DF1CB4"/>
        </w:tc>
      </w:tr>
      <w:tr w:rsidR="005F5561" w:rsidTr="005E09DE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:rsidR="005F5561" w:rsidRPr="00D06709" w:rsidRDefault="005F5561" w:rsidP="00DF1CB4"/>
        </w:tc>
        <w:tc>
          <w:tcPr>
            <w:tcW w:w="2130" w:type="dxa"/>
            <w:vAlign w:val="center"/>
          </w:tcPr>
          <w:p w:rsidR="005F5561" w:rsidRPr="00FA4DB0" w:rsidRDefault="00473AB9" w:rsidP="00473AB9">
            <w:r>
              <w:t>+91807</w:t>
            </w:r>
            <w:r w:rsidR="00965E55">
              <w:t>4</w:t>
            </w:r>
            <w:r>
              <w:t>345476</w:t>
            </w:r>
          </w:p>
        </w:tc>
        <w:tc>
          <w:tcPr>
            <w:tcW w:w="138" w:type="dxa"/>
            <w:vAlign w:val="center"/>
          </w:tcPr>
          <w:p w:rsidR="005F5561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:rsidR="005F5561" w:rsidRDefault="005F5561" w:rsidP="00DF1CB4"/>
        </w:tc>
        <w:tc>
          <w:tcPr>
            <w:tcW w:w="2126" w:type="dxa"/>
            <w:vAlign w:val="center"/>
          </w:tcPr>
          <w:p w:rsidR="005F5561" w:rsidRPr="00FA4DB0" w:rsidRDefault="00473AB9" w:rsidP="00473AB9">
            <w:r>
              <w:t>bhadragirivineetha@gmail.com</w:t>
            </w:r>
          </w:p>
        </w:tc>
        <w:tc>
          <w:tcPr>
            <w:tcW w:w="142" w:type="dxa"/>
            <w:vAlign w:val="center"/>
          </w:tcPr>
          <w:p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:rsidR="005F5561" w:rsidRDefault="005F5561" w:rsidP="00DF1CB4"/>
        </w:tc>
        <w:tc>
          <w:tcPr>
            <w:tcW w:w="2092" w:type="dxa"/>
            <w:gridSpan w:val="3"/>
            <w:vAlign w:val="center"/>
          </w:tcPr>
          <w:p w:rsidR="005F5561" w:rsidRPr="00FA4DB0" w:rsidRDefault="00473AB9" w:rsidP="00473AB9">
            <w:r>
              <w:t>Kothabelagam ,parvahipuram</w:t>
            </w:r>
          </w:p>
        </w:tc>
        <w:tc>
          <w:tcPr>
            <w:tcW w:w="142" w:type="dxa"/>
            <w:vAlign w:val="center"/>
          </w:tcPr>
          <w:p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:rsidR="005F5561" w:rsidRPr="00DF1CB4" w:rsidRDefault="00D95C15" w:rsidP="00473AB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W</w:t>
            </w:r>
          </w:p>
        </w:tc>
        <w:tc>
          <w:tcPr>
            <w:tcW w:w="142" w:type="dxa"/>
            <w:vAlign w:val="center"/>
          </w:tcPr>
          <w:p w:rsidR="005F5561" w:rsidRDefault="005F5561" w:rsidP="00DF1CB4"/>
        </w:tc>
        <w:tc>
          <w:tcPr>
            <w:tcW w:w="2092" w:type="dxa"/>
            <w:vAlign w:val="center"/>
          </w:tcPr>
          <w:p w:rsidR="005F5561" w:rsidRPr="00FA4DB0" w:rsidRDefault="005F5561" w:rsidP="00473AB9"/>
        </w:tc>
      </w:tr>
      <w:tr w:rsidR="00AD0DDD" w:rsidTr="005E09DE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:rsidR="00AD0DDD" w:rsidRDefault="00AD0DDD" w:rsidP="00DF1CB4"/>
        </w:tc>
      </w:tr>
      <w:tr w:rsidR="00560EA0" w:rsidTr="005E09DE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:rsidR="00560EA0" w:rsidRPr="005F5561" w:rsidRDefault="00473AB9" w:rsidP="00473AB9">
            <w:pPr>
              <w:pStyle w:val="Heading3"/>
            </w:pPr>
            <w:r>
              <w:t>About ME</w:t>
            </w:r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:rsidR="00560EA0" w:rsidRDefault="00560EA0" w:rsidP="00DF1CB4"/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:rsidR="00560EA0" w:rsidRDefault="00560EA0" w:rsidP="00DF1CB4"/>
        </w:tc>
      </w:tr>
      <w:tr w:rsidR="00560EA0" w:rsidTr="005E09DE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:rsidR="00560EA0" w:rsidRDefault="00560EA0" w:rsidP="00DF1CB4"/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:rsidR="00A47295" w:rsidRPr="00A47295" w:rsidRDefault="00A47295" w:rsidP="00A47295">
            <w:pPr>
              <w:pStyle w:val="Heading3"/>
            </w:pPr>
            <w:r>
              <w:t>Strenghts</w:t>
            </w:r>
          </w:p>
        </w:tc>
      </w:tr>
      <w:tr w:rsidR="00AD6FA4" w:rsidTr="005E09DE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:rsidR="00AD6FA4" w:rsidRDefault="00473AB9" w:rsidP="00473AB9">
            <w:pPr>
              <w:pStyle w:val="Text"/>
            </w:pPr>
            <w:r>
              <w:t>My Name is Bhadragiri vineetha I’m Fronted Developer I can solve complex problems and designs .</w:t>
            </w:r>
          </w:p>
        </w:tc>
        <w:tc>
          <w:tcPr>
            <w:tcW w:w="284" w:type="dxa"/>
            <w:vMerge w:val="restart"/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 w:val="restart"/>
            <w:shd w:val="clear" w:color="auto" w:fill="CADEE5" w:themeFill="background2"/>
          </w:tcPr>
          <w:p w:rsidR="00AD6FA4" w:rsidRDefault="00A47295" w:rsidP="00A47295">
            <w:pPr>
              <w:pStyle w:val="Text"/>
              <w:numPr>
                <w:ilvl w:val="0"/>
                <w:numId w:val="13"/>
              </w:numPr>
            </w:pPr>
            <w:r>
              <w:t>Good at time management</w:t>
            </w:r>
          </w:p>
          <w:p w:rsidR="00A47295" w:rsidRDefault="00A47295" w:rsidP="00A47295">
            <w:pPr>
              <w:pStyle w:val="Text"/>
              <w:numPr>
                <w:ilvl w:val="0"/>
                <w:numId w:val="13"/>
              </w:numPr>
            </w:pPr>
            <w:r>
              <w:t>Ability to work</w:t>
            </w:r>
          </w:p>
          <w:p w:rsidR="00A47295" w:rsidRDefault="00A47295" w:rsidP="00A47295">
            <w:pPr>
              <w:pStyle w:val="Text"/>
              <w:numPr>
                <w:ilvl w:val="0"/>
                <w:numId w:val="13"/>
              </w:numPr>
            </w:pPr>
            <w:r>
              <w:t>Quick learner and fast decision making</w:t>
            </w:r>
          </w:p>
          <w:p w:rsidR="00A47295" w:rsidRDefault="00A47295" w:rsidP="006A7B78">
            <w:pPr>
              <w:pStyle w:val="Text"/>
              <w:ind w:left="890"/>
            </w:pPr>
          </w:p>
          <w:p w:rsidR="00AD6FA4" w:rsidRDefault="006A7B78" w:rsidP="006A7B78">
            <w:pPr>
              <w:pStyle w:val="Heading1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Pr="006A7B78">
              <w:rPr>
                <w:sz w:val="36"/>
                <w:szCs w:val="36"/>
              </w:rPr>
              <w:t>Interest</w:t>
            </w:r>
            <w:r w:rsidR="00A47295" w:rsidRPr="006A7B78">
              <w:rPr>
                <w:sz w:val="36"/>
                <w:szCs w:val="36"/>
              </w:rPr>
              <w:t xml:space="preserve"> </w:t>
            </w:r>
          </w:p>
          <w:p w:rsidR="006A7B78" w:rsidRDefault="006A7B78" w:rsidP="006A7B78">
            <w:pPr>
              <w:pStyle w:val="ListParagraph"/>
              <w:numPr>
                <w:ilvl w:val="0"/>
                <w:numId w:val="14"/>
              </w:numPr>
            </w:pPr>
            <w:r>
              <w:t>Desiging webpages</w:t>
            </w:r>
          </w:p>
          <w:p w:rsidR="006A7B78" w:rsidRDefault="006A7B78" w:rsidP="006A7B78">
            <w:pPr>
              <w:pStyle w:val="ListParagraph"/>
              <w:numPr>
                <w:ilvl w:val="0"/>
                <w:numId w:val="14"/>
              </w:numPr>
            </w:pPr>
            <w:r>
              <w:t>develop website</w:t>
            </w:r>
          </w:p>
          <w:p w:rsidR="006A7B78" w:rsidRDefault="006A7B78" w:rsidP="006A7B78">
            <w:pPr>
              <w:pStyle w:val="ListParagraph"/>
              <w:numPr>
                <w:ilvl w:val="0"/>
                <w:numId w:val="14"/>
              </w:numPr>
            </w:pPr>
            <w:r>
              <w:t>ui/ux developer</w:t>
            </w:r>
          </w:p>
          <w:p w:rsidR="006A7B78" w:rsidRPr="006A7B78" w:rsidRDefault="006A7B78" w:rsidP="006A7B78">
            <w:pPr>
              <w:ind w:left="360"/>
            </w:pPr>
          </w:p>
          <w:p w:rsidR="00A47295" w:rsidRDefault="006A7B78" w:rsidP="006A7B78">
            <w:pPr>
              <w:pStyle w:val="Heading1"/>
              <w:jc w:val="left"/>
              <w:rPr>
                <w:sz w:val="32"/>
              </w:rPr>
            </w:pPr>
            <w:r>
              <w:rPr>
                <w:sz w:val="32"/>
              </w:rPr>
              <w:t xml:space="preserve">   </w:t>
            </w:r>
            <w:r w:rsidRPr="006A7B78">
              <w:rPr>
                <w:sz w:val="32"/>
              </w:rPr>
              <w:t>Techincal skills</w:t>
            </w:r>
          </w:p>
          <w:p w:rsidR="006A7B78" w:rsidRDefault="006A7B78" w:rsidP="006A7B78">
            <w:pPr>
              <w:pStyle w:val="ListParagraph"/>
              <w:numPr>
                <w:ilvl w:val="0"/>
                <w:numId w:val="15"/>
              </w:numPr>
            </w:pPr>
            <w:r>
              <w:t>Html</w:t>
            </w:r>
          </w:p>
          <w:p w:rsidR="006A7B78" w:rsidRDefault="006A7B78" w:rsidP="006A7B78">
            <w:pPr>
              <w:pStyle w:val="ListParagraph"/>
              <w:numPr>
                <w:ilvl w:val="0"/>
                <w:numId w:val="15"/>
              </w:numPr>
            </w:pPr>
            <w:r>
              <w:t>Css</w:t>
            </w:r>
          </w:p>
          <w:p w:rsidR="006A7B78" w:rsidRDefault="006A7B78" w:rsidP="006A7B78">
            <w:pPr>
              <w:pStyle w:val="ListParagraph"/>
              <w:numPr>
                <w:ilvl w:val="0"/>
                <w:numId w:val="15"/>
              </w:numPr>
            </w:pPr>
            <w:r>
              <w:t>Bootsrap</w:t>
            </w:r>
          </w:p>
          <w:p w:rsidR="006A7B78" w:rsidRDefault="006A7B78" w:rsidP="006A7B78">
            <w:pPr>
              <w:pStyle w:val="ListParagraph"/>
              <w:numPr>
                <w:ilvl w:val="0"/>
                <w:numId w:val="15"/>
              </w:numPr>
            </w:pPr>
            <w:r>
              <w:t>java script</w:t>
            </w:r>
          </w:p>
          <w:p w:rsidR="006A7B78" w:rsidRDefault="006A7B78" w:rsidP="006A7B78">
            <w:pPr>
              <w:pStyle w:val="ListParagraph"/>
              <w:numPr>
                <w:ilvl w:val="0"/>
                <w:numId w:val="15"/>
              </w:numPr>
            </w:pPr>
            <w:r>
              <w:t>React js</w:t>
            </w:r>
          </w:p>
          <w:p w:rsidR="006A7B78" w:rsidRDefault="006A7B78" w:rsidP="006A7B78">
            <w:pPr>
              <w:pStyle w:val="ListParagraph"/>
              <w:numPr>
                <w:ilvl w:val="0"/>
                <w:numId w:val="15"/>
              </w:numPr>
            </w:pPr>
            <w:r>
              <w:t>figma</w:t>
            </w:r>
          </w:p>
          <w:p w:rsidR="006A7B78" w:rsidRPr="006A7B78" w:rsidRDefault="006A7B78" w:rsidP="00FA69B4">
            <w:pPr>
              <w:pStyle w:val="ListParagraph"/>
              <w:numPr>
                <w:ilvl w:val="0"/>
                <w:numId w:val="15"/>
              </w:numPr>
            </w:pPr>
            <w:r>
              <w:t>wordpress</w:t>
            </w:r>
          </w:p>
          <w:p w:rsidR="00AD6FA4" w:rsidRDefault="006A7B78" w:rsidP="006A7B78">
            <w:pPr>
              <w:pStyle w:val="Heading1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Pr="006A7B78">
              <w:rPr>
                <w:sz w:val="36"/>
                <w:szCs w:val="36"/>
              </w:rPr>
              <w:t>Declaration</w:t>
            </w:r>
          </w:p>
          <w:p w:rsidR="006A7B78" w:rsidRPr="006A7B78" w:rsidRDefault="006A7B78" w:rsidP="006A7B78">
            <w:r>
              <w:t xml:space="preserve">    </w:t>
            </w:r>
          </w:p>
          <w:p w:rsidR="00AD6FA4" w:rsidRPr="00AD0DDD" w:rsidRDefault="006A7B78" w:rsidP="00D95C15">
            <w:pPr>
              <w:pStyle w:val="Text"/>
            </w:pPr>
            <w:r>
              <w:t xml:space="preserve">      I here by declare that the </w:t>
            </w:r>
            <w:r w:rsidR="00FA69B4">
              <w:t xml:space="preserve">  </w:t>
            </w:r>
            <w:r>
              <w:t>above written particular are true and correct to the best o</w:t>
            </w:r>
            <w:r w:rsidR="00D95C15">
              <w:t>f my knowledge and belief</w:t>
            </w:r>
          </w:p>
        </w:tc>
      </w:tr>
      <w:tr w:rsidR="00AD6FA4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:rsidR="00AD6FA4" w:rsidRDefault="00473AB9" w:rsidP="00473AB9">
            <w:pPr>
              <w:pStyle w:val="Heading3"/>
            </w:pPr>
            <w:r>
              <w:t>Education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:rsidR="00AD6FA4" w:rsidRDefault="00473AB9" w:rsidP="00DF1CB4">
            <w:pPr>
              <w:pStyle w:val="Dates"/>
            </w:pPr>
            <w:r>
              <w:t>Bachelor of Computer science</w:t>
            </w:r>
          </w:p>
          <w:p w:rsidR="00AD6FA4" w:rsidRDefault="00473AB9" w:rsidP="00DF1CB4">
            <w:pPr>
              <w:pStyle w:val="Text"/>
            </w:pPr>
            <w:r>
              <w:t>Bhaskar Degree college</w:t>
            </w:r>
          </w:p>
          <w:p w:rsidR="00473AB9" w:rsidRDefault="00473AB9" w:rsidP="00DF1CB4">
            <w:pPr>
              <w:pStyle w:val="Text"/>
            </w:pPr>
            <w:r>
              <w:t>2019-2022</w:t>
            </w:r>
          </w:p>
          <w:p w:rsidR="00473AB9" w:rsidRDefault="0034718C" w:rsidP="00DF1CB4">
            <w:pPr>
              <w:pStyle w:val="Text"/>
            </w:pPr>
            <w:r>
              <w:t>7.2 gpa</w:t>
            </w:r>
          </w:p>
          <w:p w:rsidR="00AD6FA4" w:rsidRDefault="00AD6FA4" w:rsidP="00DF1CB4">
            <w:pPr>
              <w:pStyle w:val="Dates"/>
            </w:pPr>
          </w:p>
          <w:p w:rsidR="00FA4DB0" w:rsidRDefault="0034718C" w:rsidP="00DF1CB4">
            <w:pPr>
              <w:pStyle w:val="Text"/>
            </w:pPr>
            <w:r>
              <w:t>Bhaskar junior college</w:t>
            </w:r>
          </w:p>
          <w:p w:rsidR="0034718C" w:rsidRDefault="0034718C" w:rsidP="00DF1CB4">
            <w:pPr>
              <w:pStyle w:val="Text"/>
            </w:pPr>
            <w:r>
              <w:t>2017-2019</w:t>
            </w:r>
          </w:p>
          <w:p w:rsidR="0034718C" w:rsidRDefault="0034718C" w:rsidP="00DF1CB4">
            <w:pPr>
              <w:pStyle w:val="Text"/>
            </w:pPr>
            <w:r>
              <w:t>7.92 gpa</w:t>
            </w:r>
          </w:p>
          <w:p w:rsidR="00AD6FA4" w:rsidRDefault="00FA4DB0" w:rsidP="00DF1CB4">
            <w:pPr>
              <w:pStyle w:val="Dates"/>
            </w:pPr>
            <w:r>
              <w:t xml:space="preserve"> </w:t>
            </w:r>
          </w:p>
          <w:p w:rsidR="00AD6FA4" w:rsidRDefault="0034718C" w:rsidP="0034718C">
            <w:pPr>
              <w:pStyle w:val="Text"/>
            </w:pPr>
            <w:r>
              <w:t>Suresh high school</w:t>
            </w:r>
          </w:p>
          <w:p w:rsidR="0034718C" w:rsidRDefault="0034718C" w:rsidP="0034718C">
            <w:pPr>
              <w:pStyle w:val="Text"/>
            </w:pPr>
            <w:r>
              <w:t>2016-2017</w:t>
            </w:r>
          </w:p>
          <w:p w:rsidR="0034718C" w:rsidRPr="00560EA0" w:rsidRDefault="0034718C" w:rsidP="0034718C">
            <w:pPr>
              <w:pStyle w:val="Text"/>
            </w:pPr>
            <w:r>
              <w:t>9.5 gpa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:rsidR="00AD6FA4" w:rsidRDefault="0034718C" w:rsidP="0034718C">
            <w:pPr>
              <w:pStyle w:val="Heading3"/>
            </w:pPr>
            <w:r>
              <w:t>Language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:rsidR="00AD6FA4" w:rsidRDefault="0034718C" w:rsidP="0034718C">
            <w:pPr>
              <w:pStyle w:val="Text"/>
            </w:pPr>
            <w:r>
              <w:t>English</w:t>
            </w:r>
          </w:p>
          <w:p w:rsidR="0034718C" w:rsidRPr="00560EA0" w:rsidRDefault="0034718C" w:rsidP="0034718C">
            <w:pPr>
              <w:pStyle w:val="Text"/>
            </w:pPr>
            <w:r>
              <w:t>Telugu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:rsidR="00AD6FA4" w:rsidRPr="00560EA0" w:rsidRDefault="0034718C" w:rsidP="0034718C">
            <w:pPr>
              <w:pStyle w:val="Heading3"/>
            </w:pPr>
            <w:r>
              <w:t>projects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:rsidR="00AD6FA4" w:rsidRDefault="0034718C" w:rsidP="0034718C">
            <w:pPr>
              <w:pStyle w:val="Text"/>
            </w:pPr>
            <w:r>
              <w:t xml:space="preserve">A dynamic and visually web projects on Html ,Css, java script,React js, Bootstrap And Adobe photoshop  ,designed </w:t>
            </w:r>
          </w:p>
          <w:p w:rsidR="0034718C" w:rsidRDefault="0034718C" w:rsidP="0034718C">
            <w:pPr>
              <w:pStyle w:val="Text"/>
            </w:pPr>
          </w:p>
          <w:p w:rsidR="0034718C" w:rsidRPr="0034718C" w:rsidRDefault="0034718C" w:rsidP="0034718C"/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:rsidR="00AD6FA4" w:rsidRPr="00560EA0" w:rsidRDefault="00A47295" w:rsidP="00A47295">
            <w:pPr>
              <w:pStyle w:val="Heading3"/>
            </w:pPr>
            <w:r>
              <w:t>Certification &amp; Training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:rsidR="00AD6FA4" w:rsidRDefault="00A47295" w:rsidP="00A47295">
            <w:pPr>
              <w:pStyle w:val="Text"/>
            </w:pPr>
            <w:r>
              <w:t xml:space="preserve">Successfully completed training and got certified in UI/UX </w:t>
            </w:r>
          </w:p>
          <w:p w:rsidR="00A47295" w:rsidRPr="00560EA0" w:rsidRDefault="00A47295" w:rsidP="00A47295">
            <w:pPr>
              <w:pStyle w:val="Text"/>
            </w:pPr>
            <w:r>
              <w:t>Developer/Designer in Tech Mahindra SMART academy</w:t>
            </w:r>
            <w:r w:rsidR="00611799">
              <w:t xml:space="preserve"> for digital technologies</w:t>
            </w:r>
            <w:bookmarkStart w:id="0" w:name="_GoBack"/>
            <w:bookmarkEnd w:id="0"/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482"/>
        </w:trPr>
        <w:tc>
          <w:tcPr>
            <w:tcW w:w="10790" w:type="dxa"/>
            <w:gridSpan w:val="19"/>
            <w:tcBorders>
              <w:bottom w:val="single" w:sz="36" w:space="0" w:color="CADEE5" w:themeColor="background2"/>
            </w:tcBorders>
          </w:tcPr>
          <w:p w:rsidR="00AD6FA4" w:rsidRDefault="00AD6FA4" w:rsidP="00DF1CB4"/>
        </w:tc>
      </w:tr>
    </w:tbl>
    <w:p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D6B" w:rsidRDefault="00D90D6B" w:rsidP="00DF1CB4">
      <w:r>
        <w:separator/>
      </w:r>
    </w:p>
  </w:endnote>
  <w:endnote w:type="continuationSeparator" w:id="0">
    <w:p w:rsidR="00D90D6B" w:rsidRDefault="00D90D6B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D6B" w:rsidRDefault="00D90D6B" w:rsidP="00DF1CB4">
      <w:r>
        <w:separator/>
      </w:r>
    </w:p>
  </w:footnote>
  <w:footnote w:type="continuationSeparator" w:id="0">
    <w:p w:rsidR="00D90D6B" w:rsidRDefault="00D90D6B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44D64"/>
    <w:multiLevelType w:val="hybridMultilevel"/>
    <w:tmpl w:val="59C67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D06CB"/>
    <w:multiLevelType w:val="hybridMultilevel"/>
    <w:tmpl w:val="9B00F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109FB"/>
    <w:multiLevelType w:val="hybridMultilevel"/>
    <w:tmpl w:val="2E7A87E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7249366C"/>
    <w:multiLevelType w:val="hybridMultilevel"/>
    <w:tmpl w:val="23C4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4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B9"/>
    <w:rsid w:val="002B73E2"/>
    <w:rsid w:val="002D3AB8"/>
    <w:rsid w:val="0034718C"/>
    <w:rsid w:val="00413477"/>
    <w:rsid w:val="00473AB9"/>
    <w:rsid w:val="004A586E"/>
    <w:rsid w:val="00560EA0"/>
    <w:rsid w:val="005E09DE"/>
    <w:rsid w:val="005F5561"/>
    <w:rsid w:val="00611799"/>
    <w:rsid w:val="006773E6"/>
    <w:rsid w:val="00680892"/>
    <w:rsid w:val="006A7B78"/>
    <w:rsid w:val="006C60E6"/>
    <w:rsid w:val="00965E55"/>
    <w:rsid w:val="009835F5"/>
    <w:rsid w:val="00A47295"/>
    <w:rsid w:val="00A520FA"/>
    <w:rsid w:val="00AB03FA"/>
    <w:rsid w:val="00AD0DDD"/>
    <w:rsid w:val="00AD6FA4"/>
    <w:rsid w:val="00B77AED"/>
    <w:rsid w:val="00D06709"/>
    <w:rsid w:val="00D21F8E"/>
    <w:rsid w:val="00D74C88"/>
    <w:rsid w:val="00D90D6B"/>
    <w:rsid w:val="00D95C15"/>
    <w:rsid w:val="00DF1CB4"/>
    <w:rsid w:val="00E14266"/>
    <w:rsid w:val="00FA4DB0"/>
    <w:rsid w:val="00FA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D58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T016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2024-04-08T05:25:00Z</dcterms:created>
  <dcterms:modified xsi:type="dcterms:W3CDTF">2024-04-23T06:44:00Z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